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489E3" w14:textId="3E88F3F7" w:rsidR="41A578EC" w:rsidRDefault="41A578EC" w:rsidP="704FAF3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4FAF38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="7AC65C61" w:rsidRPr="704FAF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F30C895" w14:textId="01FCA2BB" w:rsidR="41A578EC" w:rsidRDefault="41A578EC" w:rsidP="6017200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4FAF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FROM: </w:t>
      </w:r>
      <w:r w:rsidRPr="704FAF38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133633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147CE436" w14:textId="29E12A68" w:rsidR="41A578EC" w:rsidRDefault="41A578EC" w:rsidP="704FAF3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4FAF38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704FA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29598F" w:rsidRPr="704FAF38">
        <w:rPr>
          <w:rFonts w:ascii="Times New Roman" w:eastAsia="Times New Roman" w:hAnsi="Times New Roman" w:cs="Times New Roman"/>
          <w:sz w:val="24"/>
          <w:szCs w:val="24"/>
        </w:rPr>
        <w:t>Novembe</w:t>
      </w:r>
      <w:r w:rsidR="2D90CFE4" w:rsidRPr="704FAF38">
        <w:rPr>
          <w:rFonts w:ascii="Times New Roman" w:eastAsia="Times New Roman" w:hAnsi="Times New Roman" w:cs="Times New Roman"/>
          <w:sz w:val="24"/>
          <w:szCs w:val="24"/>
        </w:rPr>
        <w:t>r 16, 202</w:t>
      </w:r>
      <w:r w:rsidR="0AC2484D" w:rsidRPr="704FAF3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B138921" w14:textId="44948FA1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D56C411">
        <w:rPr>
          <w:rFonts w:ascii="Times New Roman" w:eastAsia="Times New Roman" w:hAnsi="Times New Roman" w:cs="Times New Roman"/>
          <w:sz w:val="24"/>
          <w:szCs w:val="24"/>
        </w:rPr>
        <w:t xml:space="preserve"> RE: (Inject Subject)</w:t>
      </w:r>
    </w:p>
    <w:p w14:paraId="41B79E59" w14:textId="04B557A5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CE3BE1" w14:textId="0602C90E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(CIO, Director),</w:t>
      </w:r>
    </w:p>
    <w:p w14:paraId="0D180AB1" w14:textId="561234CD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FED1E7" w14:textId="6957698B" w:rsidR="41A578EC" w:rsidRDefault="41A578EC" w:rsidP="0D56C411">
      <w:pPr>
        <w:pStyle w:val="Heading1"/>
      </w:pPr>
      <w:proofErr w:type="gramStart"/>
      <w:r w:rsidRPr="0D56C411">
        <w:rPr>
          <w:rFonts w:ascii="Times New Roman" w:eastAsia="Times New Roman" w:hAnsi="Times New Roman" w:cs="Times New Roman"/>
          <w:u w:val="single"/>
        </w:rPr>
        <w:t>Sub Heading</w:t>
      </w:r>
      <w:proofErr w:type="gramEnd"/>
      <w:r w:rsidRPr="0D56C411">
        <w:rPr>
          <w:rFonts w:ascii="Times New Roman" w:eastAsia="Times New Roman" w:hAnsi="Times New Roman" w:cs="Times New Roman"/>
          <w:u w:val="single"/>
        </w:rPr>
        <w:t xml:space="preserve"> (</w:t>
      </w:r>
      <w:proofErr w:type="spellStart"/>
      <w:r w:rsidRPr="0D56C411">
        <w:rPr>
          <w:rFonts w:ascii="Times New Roman" w:eastAsia="Times New Roman" w:hAnsi="Times New Roman" w:cs="Times New Roman"/>
          <w:u w:val="single"/>
        </w:rPr>
        <w:t>eg.</w:t>
      </w:r>
      <w:proofErr w:type="spellEnd"/>
      <w:r w:rsidRPr="0D56C411">
        <w:rPr>
          <w:rFonts w:ascii="Times New Roman" w:eastAsia="Times New Roman" w:hAnsi="Times New Roman" w:cs="Times New Roman"/>
          <w:u w:val="single"/>
        </w:rPr>
        <w:t xml:space="preserve"> Introduction)</w:t>
      </w:r>
    </w:p>
    <w:p w14:paraId="73F324AF" w14:textId="4ED8AFDB" w:rsidR="41A578EC" w:rsidRDefault="41A578EC" w:rsidP="0D56C411">
      <w:pPr>
        <w:pStyle w:val="Heading2"/>
        <w:rPr>
          <w:rFonts w:ascii="Times New Roman" w:eastAsia="Times New Roman" w:hAnsi="Times New Roman" w:cs="Times New Roman"/>
        </w:rPr>
      </w:pPr>
      <w:proofErr w:type="gramStart"/>
      <w:r w:rsidRPr="0D56C411">
        <w:rPr>
          <w:rFonts w:ascii="Times New Roman" w:eastAsia="Times New Roman" w:hAnsi="Times New Roman" w:cs="Times New Roman"/>
        </w:rPr>
        <w:t>Sub Heading</w:t>
      </w:r>
      <w:proofErr w:type="gramEnd"/>
    </w:p>
    <w:p w14:paraId="351B0BCD" w14:textId="5BCF1A75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476B4300" w14:textId="1FF4805A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39636227" w14:textId="4ECB4D37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146E7318" w14:textId="6F12AF24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0CF2C57A" w14:textId="646E332C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EAEED8" w14:textId="0627B4C0" w:rsidR="41A578EC" w:rsidRDefault="41A578EC" w:rsidP="0D56C411">
      <w:pPr>
        <w:pStyle w:val="Heading1"/>
      </w:pPr>
      <w:r w:rsidRPr="0D56C411">
        <w:rPr>
          <w:rFonts w:ascii="Times New Roman" w:eastAsia="Times New Roman" w:hAnsi="Times New Roman" w:cs="Times New Roman"/>
          <w:u w:val="single"/>
        </w:rPr>
        <w:t xml:space="preserve">Optional </w:t>
      </w:r>
      <w:proofErr w:type="gramStart"/>
      <w:r w:rsidRPr="0D56C411">
        <w:rPr>
          <w:rFonts w:ascii="Times New Roman" w:eastAsia="Times New Roman" w:hAnsi="Times New Roman" w:cs="Times New Roman"/>
          <w:u w:val="single"/>
        </w:rPr>
        <w:t>Sub Heading</w:t>
      </w:r>
      <w:proofErr w:type="gramEnd"/>
      <w:r w:rsidRPr="0D56C411">
        <w:rPr>
          <w:rFonts w:ascii="Times New Roman" w:eastAsia="Times New Roman" w:hAnsi="Times New Roman" w:cs="Times New Roman"/>
          <w:u w:val="single"/>
        </w:rPr>
        <w:t xml:space="preserve"> (</w:t>
      </w:r>
      <w:proofErr w:type="spellStart"/>
      <w:r w:rsidRPr="0D56C411">
        <w:rPr>
          <w:rFonts w:ascii="Times New Roman" w:eastAsia="Times New Roman" w:hAnsi="Times New Roman" w:cs="Times New Roman"/>
          <w:u w:val="single"/>
        </w:rPr>
        <w:t>eg.</w:t>
      </w:r>
      <w:proofErr w:type="spellEnd"/>
      <w:r w:rsidRPr="0D56C411">
        <w:rPr>
          <w:rFonts w:ascii="Times New Roman" w:eastAsia="Times New Roman" w:hAnsi="Times New Roman" w:cs="Times New Roman"/>
          <w:u w:val="single"/>
        </w:rPr>
        <w:t xml:space="preserve"> Key Findings)</w:t>
      </w:r>
    </w:p>
    <w:p w14:paraId="328B0A35" w14:textId="714AF725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0E82C8B9" w14:textId="419B27F0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3EF16749" w14:textId="372AADFB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67FE1440" w14:textId="15CB30ED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24CFC1" w14:textId="24572B21" w:rsidR="41A578EC" w:rsidRDefault="41A578EC" w:rsidP="0D56C411">
      <w:pPr>
        <w:pStyle w:val="Heading1"/>
      </w:pPr>
      <w:r w:rsidRPr="0D56C411">
        <w:rPr>
          <w:rFonts w:ascii="Times New Roman" w:eastAsia="Times New Roman" w:hAnsi="Times New Roman" w:cs="Times New Roman"/>
          <w:u w:val="single"/>
        </w:rPr>
        <w:t xml:space="preserve">Optional </w:t>
      </w:r>
      <w:proofErr w:type="gramStart"/>
      <w:r w:rsidRPr="0D56C411">
        <w:rPr>
          <w:rFonts w:ascii="Times New Roman" w:eastAsia="Times New Roman" w:hAnsi="Times New Roman" w:cs="Times New Roman"/>
          <w:u w:val="single"/>
        </w:rPr>
        <w:t>Sub Heading</w:t>
      </w:r>
      <w:proofErr w:type="gramEnd"/>
      <w:r w:rsidRPr="0D56C411">
        <w:rPr>
          <w:rFonts w:ascii="Times New Roman" w:eastAsia="Times New Roman" w:hAnsi="Times New Roman" w:cs="Times New Roman"/>
          <w:u w:val="single"/>
        </w:rPr>
        <w:t xml:space="preserve"> (</w:t>
      </w:r>
      <w:proofErr w:type="spellStart"/>
      <w:r w:rsidRPr="0D56C411">
        <w:rPr>
          <w:rFonts w:ascii="Times New Roman" w:eastAsia="Times New Roman" w:hAnsi="Times New Roman" w:cs="Times New Roman"/>
          <w:u w:val="single"/>
        </w:rPr>
        <w:t>eg.</w:t>
      </w:r>
      <w:proofErr w:type="spellEnd"/>
      <w:r w:rsidRPr="0D56C411">
        <w:rPr>
          <w:rFonts w:ascii="Times New Roman" w:eastAsia="Times New Roman" w:hAnsi="Times New Roman" w:cs="Times New Roman"/>
          <w:u w:val="single"/>
        </w:rPr>
        <w:t xml:space="preserve"> Recommendations)</w:t>
      </w:r>
    </w:p>
    <w:p w14:paraId="769FCE1F" w14:textId="33AFC4C0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736EBA05" w14:textId="7CF1D71E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597FBA37" w14:textId="687C8E8D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795C21EF" w14:textId="6F0559B1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194D11" w14:textId="769298C1" w:rsidR="41A578EC" w:rsidRDefault="41A578EC" w:rsidP="0D56C411">
      <w:pPr>
        <w:pStyle w:val="Heading1"/>
      </w:pPr>
      <w:proofErr w:type="gramStart"/>
      <w:r w:rsidRPr="0D56C411">
        <w:rPr>
          <w:rFonts w:ascii="Times New Roman" w:eastAsia="Times New Roman" w:hAnsi="Times New Roman" w:cs="Times New Roman"/>
          <w:u w:val="single"/>
        </w:rPr>
        <w:t>Sub Heading</w:t>
      </w:r>
      <w:proofErr w:type="gramEnd"/>
      <w:r w:rsidRPr="0D56C411">
        <w:rPr>
          <w:rFonts w:ascii="Times New Roman" w:eastAsia="Times New Roman" w:hAnsi="Times New Roman" w:cs="Times New Roman"/>
          <w:u w:val="single"/>
        </w:rPr>
        <w:t xml:space="preserve"> (</w:t>
      </w:r>
      <w:proofErr w:type="spellStart"/>
      <w:r w:rsidRPr="0D56C411">
        <w:rPr>
          <w:rFonts w:ascii="Times New Roman" w:eastAsia="Times New Roman" w:hAnsi="Times New Roman" w:cs="Times New Roman"/>
          <w:u w:val="single"/>
        </w:rPr>
        <w:t>eg.</w:t>
      </w:r>
      <w:proofErr w:type="spellEnd"/>
      <w:r w:rsidRPr="0D56C411">
        <w:rPr>
          <w:rFonts w:ascii="Times New Roman" w:eastAsia="Times New Roman" w:hAnsi="Times New Roman" w:cs="Times New Roman"/>
          <w:u w:val="single"/>
        </w:rPr>
        <w:t xml:space="preserve"> Conclusion)</w:t>
      </w:r>
    </w:p>
    <w:p w14:paraId="7D2AF933" w14:textId="591C6381" w:rsidR="41A578EC" w:rsidRDefault="41A578EC" w:rsidP="0D56C411">
      <w:pPr>
        <w:pStyle w:val="Heading2"/>
      </w:pPr>
      <w:proofErr w:type="gramStart"/>
      <w:r w:rsidRPr="0D56C411">
        <w:rPr>
          <w:rFonts w:ascii="Times New Roman" w:eastAsia="Times New Roman" w:hAnsi="Times New Roman" w:cs="Times New Roman"/>
        </w:rPr>
        <w:t>Sub Heading</w:t>
      </w:r>
      <w:proofErr w:type="gramEnd"/>
    </w:p>
    <w:p w14:paraId="6DC0479C" w14:textId="70B9990B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600F4D49" w14:textId="2E7E9063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192F21EB" w14:textId="7C30F59D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lastRenderedPageBreak/>
        <w:t>….</w:t>
      </w:r>
    </w:p>
    <w:p w14:paraId="032EFF8C" w14:textId="27C44D73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7C929283" w14:textId="154C1632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487F6" w14:textId="4EBA38B1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1294471E" w14:textId="5C44F1E6" w:rsidR="41A578EC" w:rsidRDefault="41A578EC" w:rsidP="0D56C411">
      <w:pPr>
        <w:spacing w:line="276" w:lineRule="auto"/>
      </w:pPr>
      <w:r w:rsidRPr="0D56C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8416C9" w14:textId="390C31F6" w:rsidR="41A578EC" w:rsidRDefault="41A578EC" w:rsidP="6017200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4FAF38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133633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1422ECD5" w14:textId="3F5F9071" w:rsidR="0D56C411" w:rsidRDefault="0D56C411" w:rsidP="0D56C41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D56C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C"/>
    <w:rsid w:val="00133633"/>
    <w:rsid w:val="002A50DA"/>
    <w:rsid w:val="006A01AF"/>
    <w:rsid w:val="00720D30"/>
    <w:rsid w:val="008964F4"/>
    <w:rsid w:val="009F36E8"/>
    <w:rsid w:val="00A67FE7"/>
    <w:rsid w:val="00A81797"/>
    <w:rsid w:val="00B10C2C"/>
    <w:rsid w:val="00B176F4"/>
    <w:rsid w:val="00B23626"/>
    <w:rsid w:val="00B2EDCA"/>
    <w:rsid w:val="00BF5264"/>
    <w:rsid w:val="00E20AD8"/>
    <w:rsid w:val="021EB774"/>
    <w:rsid w:val="02B7205C"/>
    <w:rsid w:val="06E99D77"/>
    <w:rsid w:val="07DD9C17"/>
    <w:rsid w:val="0A04A8B2"/>
    <w:rsid w:val="0A4C2BE2"/>
    <w:rsid w:val="0AC2484D"/>
    <w:rsid w:val="0BD3C7C1"/>
    <w:rsid w:val="0C1EB1D7"/>
    <w:rsid w:val="0D56C411"/>
    <w:rsid w:val="0F098769"/>
    <w:rsid w:val="0F116321"/>
    <w:rsid w:val="0FA400D8"/>
    <w:rsid w:val="123D0245"/>
    <w:rsid w:val="174C0EBB"/>
    <w:rsid w:val="1CEF99B1"/>
    <w:rsid w:val="1F4595F3"/>
    <w:rsid w:val="1FD1C0C6"/>
    <w:rsid w:val="20F682AA"/>
    <w:rsid w:val="21365CB8"/>
    <w:rsid w:val="2197F744"/>
    <w:rsid w:val="2266919C"/>
    <w:rsid w:val="233540A2"/>
    <w:rsid w:val="27F75FB2"/>
    <w:rsid w:val="292F7111"/>
    <w:rsid w:val="2D90CFE4"/>
    <w:rsid w:val="3007A8AA"/>
    <w:rsid w:val="33CB3310"/>
    <w:rsid w:val="346FAA63"/>
    <w:rsid w:val="3527A2B5"/>
    <w:rsid w:val="363294CC"/>
    <w:rsid w:val="388CCE2F"/>
    <w:rsid w:val="3A5F74F4"/>
    <w:rsid w:val="3B9876CC"/>
    <w:rsid w:val="3BBE2E80"/>
    <w:rsid w:val="3BFC61EE"/>
    <w:rsid w:val="3CF8A65C"/>
    <w:rsid w:val="3E49EAA9"/>
    <w:rsid w:val="3F75BF06"/>
    <w:rsid w:val="418B05B0"/>
    <w:rsid w:val="41A578EC"/>
    <w:rsid w:val="428F0058"/>
    <w:rsid w:val="43D95216"/>
    <w:rsid w:val="495001D7"/>
    <w:rsid w:val="4AAE9483"/>
    <w:rsid w:val="4AEBD238"/>
    <w:rsid w:val="4B75C1A8"/>
    <w:rsid w:val="4F34B077"/>
    <w:rsid w:val="4F619ED5"/>
    <w:rsid w:val="51211A5D"/>
    <w:rsid w:val="51A02658"/>
    <w:rsid w:val="551714B9"/>
    <w:rsid w:val="57F089A9"/>
    <w:rsid w:val="58B16959"/>
    <w:rsid w:val="5C5FFAB6"/>
    <w:rsid w:val="5D26A0FE"/>
    <w:rsid w:val="5FEE785E"/>
    <w:rsid w:val="60172005"/>
    <w:rsid w:val="6179250C"/>
    <w:rsid w:val="61ACCA12"/>
    <w:rsid w:val="623F2342"/>
    <w:rsid w:val="6351822C"/>
    <w:rsid w:val="6567ADA9"/>
    <w:rsid w:val="65B2947A"/>
    <w:rsid w:val="68AE64C6"/>
    <w:rsid w:val="697B7608"/>
    <w:rsid w:val="6AEB84FA"/>
    <w:rsid w:val="6C551C6A"/>
    <w:rsid w:val="6D01668B"/>
    <w:rsid w:val="6E632A01"/>
    <w:rsid w:val="6F43E99C"/>
    <w:rsid w:val="704FAF38"/>
    <w:rsid w:val="740584BB"/>
    <w:rsid w:val="7429598F"/>
    <w:rsid w:val="79792053"/>
    <w:rsid w:val="7AC65C61"/>
    <w:rsid w:val="7DD41D8D"/>
    <w:rsid w:val="7FC55188"/>
    <w:rsid w:val="7FFD9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680B"/>
  <w15:chartTrackingRefBased/>
  <w15:docId w15:val="{8301AEF6-1D49-4DD8-B664-5A21922A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heck\OneDrive\Documents\Custom%20Office%20Templates\Business%20Mem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3079D7BCF6A4292EB859EAA2FAFC3" ma:contentTypeVersion="4" ma:contentTypeDescription="Create a new document." ma:contentTypeScope="" ma:versionID="a225f9a32a419f3275c5a06e41856ef8">
  <xsd:schema xmlns:xsd="http://www.w3.org/2001/XMLSchema" xmlns:xs="http://www.w3.org/2001/XMLSchema" xmlns:p="http://schemas.microsoft.com/office/2006/metadata/properties" xmlns:ns2="d14e3ac3-ef00-4052-9e8e-39e5a896c49b" targetNamespace="http://schemas.microsoft.com/office/2006/metadata/properties" ma:root="true" ma:fieldsID="1658f5763519121111ae9c92dbeee7ee" ns2:_="">
    <xsd:import namespace="d14e3ac3-ef00-4052-9e8e-39e5a896c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e3ac3-ef00-4052-9e8e-39e5a896c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5FAD9-8E49-4121-9E43-EFDF25FB3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e3ac3-ef00-4052-9e8e-39e5a896c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D82564-3F05-4E3C-9A46-AEFD1A821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92B49-66D8-4B0E-A690-801958644A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Memo Template.dotx</Template>
  <TotalTime>0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Heckman</dc:creator>
  <cp:keywords/>
  <dc:description/>
  <cp:lastModifiedBy>Olson, Tyler S</cp:lastModifiedBy>
  <cp:revision>15</cp:revision>
  <cp:lastPrinted>2025-02-15T04:34:00Z</cp:lastPrinted>
  <dcterms:created xsi:type="dcterms:W3CDTF">2021-02-19T23:22:00Z</dcterms:created>
  <dcterms:modified xsi:type="dcterms:W3CDTF">2025-02-15T04:34:00Z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0x010100B0D3079D7BCF6A4292EB859EAA2FAFC3</vt:lpwstr>
  </property>
</Properties>
</file>